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65AA2" w14:textId="77777777" w:rsidR="0068765B" w:rsidRPr="006B7396" w:rsidRDefault="00000000">
      <w:pPr>
        <w:jc w:val="right"/>
        <w:rPr>
          <w:lang w:val="en-US"/>
        </w:rPr>
      </w:pPr>
      <w:r>
        <w:rPr>
          <w:lang w:val="en-US"/>
        </w:rPr>
        <w:t xml:space="preserve">Nino MEREO                                                                                                                        </w:t>
      </w:r>
      <w:r>
        <w:rPr>
          <w:sz w:val="16"/>
          <w:szCs w:val="16"/>
          <w:lang w:val="en-US"/>
        </w:rPr>
        <w:t>25 Rue Emmanuel Chabrier</w:t>
      </w:r>
    </w:p>
    <w:p w14:paraId="5F9FF8AD" w14:textId="77777777" w:rsidR="0068765B" w:rsidRDefault="00000000">
      <w:pPr>
        <w:jc w:val="righ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42170 Saint-Just-Saint-Rambert</w:t>
      </w:r>
    </w:p>
    <w:p w14:paraId="17140068" w14:textId="77777777" w:rsidR="0068765B" w:rsidRDefault="00000000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06 44 90 20 60 </w:t>
      </w:r>
    </w:p>
    <w:p w14:paraId="75605D69" w14:textId="77777777" w:rsidR="0068765B" w:rsidRDefault="00000000">
      <w:pPr>
        <w:jc w:val="right"/>
        <w:rPr>
          <w:sz w:val="16"/>
          <w:szCs w:val="16"/>
        </w:rPr>
      </w:pPr>
      <w:r>
        <w:rPr>
          <w:sz w:val="16"/>
          <w:szCs w:val="16"/>
        </w:rPr>
        <w:t>nino.m42170@gmail.com</w:t>
      </w:r>
    </w:p>
    <w:p w14:paraId="0CEC77DD" w14:textId="77777777" w:rsidR="0068765B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OBJECTIF PROFESSIONNEL</w:t>
      </w:r>
    </w:p>
    <w:p w14:paraId="66BF105B" w14:textId="77777777" w:rsidR="0068765B" w:rsidRDefault="00000000">
      <w:r>
        <w:t>Étudiant en BUT Réseaux et Télécommunications, je souhaite mettre à profit mes compétences techniques et informatiques tout en poursuivant mes études.</w:t>
      </w:r>
    </w:p>
    <w:p w14:paraId="4AE3604E" w14:textId="77777777" w:rsidR="0068765B" w:rsidRDefault="0068765B"/>
    <w:p w14:paraId="0FF263BC" w14:textId="77777777" w:rsidR="0068765B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FORMATION</w:t>
      </w:r>
    </w:p>
    <w:p w14:paraId="60E8DD24" w14:textId="77777777" w:rsidR="0068765B" w:rsidRDefault="00000000">
      <w:r>
        <w:t xml:space="preserve">2024 - 2025 </w:t>
      </w:r>
    </w:p>
    <w:p w14:paraId="6078909B" w14:textId="77777777" w:rsidR="0068765B" w:rsidRDefault="00000000">
      <w:r>
        <w:t xml:space="preserve">BUT Réseaux et Télécommunications - 1ère année IUT de Roanne – Roanne </w:t>
      </w:r>
    </w:p>
    <w:p w14:paraId="0C50850B" w14:textId="77777777" w:rsidR="0068765B" w:rsidRDefault="0068765B"/>
    <w:p w14:paraId="080CBEB5" w14:textId="77777777" w:rsidR="0068765B" w:rsidRDefault="00000000">
      <w:r>
        <w:t>2024</w:t>
      </w:r>
    </w:p>
    <w:p w14:paraId="6BFCD2B5" w14:textId="77777777" w:rsidR="0068765B" w:rsidRDefault="00000000">
      <w:r>
        <w:t xml:space="preserve">Baccalauréat STI2D  </w:t>
      </w:r>
    </w:p>
    <w:p w14:paraId="5D2C695B" w14:textId="77777777" w:rsidR="0068765B" w:rsidRDefault="00000000">
      <w:r>
        <w:t>Lycée François Mauriac - Andrézieux</w:t>
      </w:r>
    </w:p>
    <w:p w14:paraId="0BD2AECA" w14:textId="77777777" w:rsidR="0068765B" w:rsidRDefault="0068765B"/>
    <w:p w14:paraId="2C882FFC" w14:textId="77777777" w:rsidR="0068765B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EXPÉRIENCE PROFESSIONNELLE</w:t>
      </w:r>
    </w:p>
    <w:p w14:paraId="7FA59DA6" w14:textId="77777777" w:rsidR="0068765B" w:rsidRDefault="00000000">
      <w:r>
        <w:t xml:space="preserve">2020-2024 (1 semaine) </w:t>
      </w:r>
    </w:p>
    <w:p w14:paraId="0F9DF7F9" w14:textId="77777777" w:rsidR="0068765B" w:rsidRDefault="00000000">
      <w:r>
        <w:t>Stage de découverte - La Poste – Saint-Just-Saint-Rambert/ Veauche</w:t>
      </w:r>
    </w:p>
    <w:p w14:paraId="3A3EB8F0" w14:textId="77777777" w:rsidR="0068765B" w:rsidRDefault="00000000">
      <w:r>
        <w:t>- Observation et participation aux activités d'accueil des clients</w:t>
      </w:r>
    </w:p>
    <w:p w14:paraId="1349B2D8" w14:textId="77777777" w:rsidR="0068765B" w:rsidRDefault="00000000">
      <w:r>
        <w:t>- Assistance à la préparation et au tri du courrier</w:t>
      </w:r>
    </w:p>
    <w:p w14:paraId="0D5ED247" w14:textId="77777777" w:rsidR="0068765B" w:rsidRDefault="00000000">
      <w:r>
        <w:t>- Familiarisation avec les procédures et outils informatiques</w:t>
      </w:r>
    </w:p>
    <w:p w14:paraId="09B59E0D" w14:textId="77777777" w:rsidR="0068765B" w:rsidRDefault="0068765B"/>
    <w:p w14:paraId="177D0B4D" w14:textId="77777777" w:rsidR="0068765B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COMPÉTENCES</w:t>
      </w:r>
    </w:p>
    <w:p w14:paraId="332753C1" w14:textId="77777777" w:rsidR="0068765B" w:rsidRDefault="00000000">
      <w:pPr>
        <w:rPr>
          <w:b/>
          <w:bCs/>
        </w:rPr>
      </w:pPr>
      <w:r>
        <w:rPr>
          <w:b/>
          <w:bCs/>
        </w:rPr>
        <w:t>Techniques</w:t>
      </w:r>
    </w:p>
    <w:p w14:paraId="06C4D13C" w14:textId="77777777" w:rsidR="0068765B" w:rsidRDefault="00000000">
      <w:r>
        <w:t>- Maîtrise des outils informatiques et connaissances en réseaux/systèmes d'information :</w:t>
      </w:r>
    </w:p>
    <w:p w14:paraId="479B8E2A" w14:textId="77777777" w:rsidR="0068765B" w:rsidRDefault="00000000">
      <w:r>
        <w:t>Codage – Initialisation réseau – Transmission d’information (fibre…)</w:t>
      </w:r>
    </w:p>
    <w:p w14:paraId="35A9B0E8" w14:textId="77777777" w:rsidR="0068765B" w:rsidRDefault="00000000">
      <w:r>
        <w:t>- Capacité d'apprentissage rapide des nouveaux outils</w:t>
      </w:r>
    </w:p>
    <w:p w14:paraId="49F49158" w14:textId="77777777" w:rsidR="0068765B" w:rsidRDefault="00000000">
      <w:pPr>
        <w:rPr>
          <w:b/>
          <w:bCs/>
        </w:rPr>
      </w:pPr>
      <w:r>
        <w:rPr>
          <w:b/>
          <w:bCs/>
        </w:rPr>
        <w:lastRenderedPageBreak/>
        <w:t>Relationnelles</w:t>
      </w:r>
    </w:p>
    <w:p w14:paraId="4678A75F" w14:textId="77777777" w:rsidR="0068765B" w:rsidRDefault="00000000">
      <w:r>
        <w:t>- Sens de l'accueil et du service client</w:t>
      </w:r>
    </w:p>
    <w:p w14:paraId="1DB9CF84" w14:textId="77777777" w:rsidR="0068765B" w:rsidRDefault="00000000">
      <w:r>
        <w:t>- Capacités d'écoute et de communication</w:t>
      </w:r>
    </w:p>
    <w:p w14:paraId="7C5AB2EC" w14:textId="77777777" w:rsidR="0068765B" w:rsidRDefault="00000000">
      <w:r>
        <w:t>- Aptitude au travail en équipe</w:t>
      </w:r>
    </w:p>
    <w:p w14:paraId="3E8EFBE0" w14:textId="77777777" w:rsidR="0068765B" w:rsidRDefault="00000000">
      <w:r>
        <w:t>- Rigueur</w:t>
      </w:r>
    </w:p>
    <w:p w14:paraId="0E6188D6" w14:textId="77777777" w:rsidR="0068765B" w:rsidRDefault="0068765B"/>
    <w:p w14:paraId="4ECB1FA8" w14:textId="77777777" w:rsidR="0068765B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LANGUES</w:t>
      </w:r>
    </w:p>
    <w:p w14:paraId="618A466C" w14:textId="77777777" w:rsidR="0068765B" w:rsidRDefault="00000000">
      <w:r>
        <w:t>- Français : Langue maternelle</w:t>
      </w:r>
    </w:p>
    <w:p w14:paraId="10BC87A3" w14:textId="77777777" w:rsidR="0068765B" w:rsidRDefault="00000000">
      <w:r>
        <w:t>- Anglais : Bonne compréhension et communication</w:t>
      </w:r>
    </w:p>
    <w:p w14:paraId="2BAC28FF" w14:textId="77777777" w:rsidR="0068765B" w:rsidRDefault="00000000">
      <w:r>
        <w:t>-Espagnol : Simple compréhension et communication</w:t>
      </w:r>
    </w:p>
    <w:p w14:paraId="0D831E37" w14:textId="250AB82E" w:rsidR="006B7396" w:rsidRDefault="006B7396">
      <w:r>
        <w:t xml:space="preserve">-Japonais : En cours d’apprentissage </w:t>
      </w:r>
    </w:p>
    <w:p w14:paraId="06AD7BA2" w14:textId="77777777" w:rsidR="0068765B" w:rsidRDefault="0068765B"/>
    <w:p w14:paraId="486CA3C8" w14:textId="77777777" w:rsidR="0068765B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CENTRES D'INTÉRÊT</w:t>
      </w:r>
    </w:p>
    <w:p w14:paraId="0AD416C3" w14:textId="77777777" w:rsidR="0068765B" w:rsidRDefault="00000000">
      <w:r>
        <w:t>- Nouveauté informatique (IA…)</w:t>
      </w:r>
    </w:p>
    <w:p w14:paraId="0579E7EC" w14:textId="77777777" w:rsidR="0068765B" w:rsidRDefault="00000000">
      <w:r>
        <w:t>- Sport : Volley, Basket, Renforcement musculaire</w:t>
      </w:r>
    </w:p>
    <w:p w14:paraId="2212E6F4" w14:textId="047CDDCB" w:rsidR="006B7396" w:rsidRDefault="006B7396">
      <w:r>
        <w:t>-Voyager : Japon, Canada, Etats-Unis…</w:t>
      </w:r>
    </w:p>
    <w:sectPr w:rsidR="006B7396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59D579" w14:textId="77777777" w:rsidR="00C258EE" w:rsidRDefault="00C258EE">
      <w:pPr>
        <w:spacing w:after="0" w:line="240" w:lineRule="auto"/>
      </w:pPr>
      <w:r>
        <w:separator/>
      </w:r>
    </w:p>
  </w:endnote>
  <w:endnote w:type="continuationSeparator" w:id="0">
    <w:p w14:paraId="3E85AC9B" w14:textId="77777777" w:rsidR="00C258EE" w:rsidRDefault="00C25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6BE48C" w14:textId="77777777" w:rsidR="00C258EE" w:rsidRDefault="00C258E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CBC359C" w14:textId="77777777" w:rsidR="00C258EE" w:rsidRDefault="00C258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8765B"/>
    <w:rsid w:val="004F017F"/>
    <w:rsid w:val="0068765B"/>
    <w:rsid w:val="006B7396"/>
    <w:rsid w:val="007B7004"/>
    <w:rsid w:val="00C2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65BF6"/>
  <w15:docId w15:val="{D7A97FAE-CA24-4E14-B2F6-E1501993F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4"/>
        <w:szCs w:val="24"/>
        <w:lang w:val="fr-FR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Titre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Titre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Titre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Titre2Car">
    <w:name w:val="Titre 2 Car"/>
    <w:basedOn w:val="Policepardfau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Titre3Car">
    <w:name w:val="Titre 3 Car"/>
    <w:basedOn w:val="Policepardfaut"/>
    <w:rPr>
      <w:rFonts w:eastAsia="Times New Roman" w:cs="Times New Roman"/>
      <w:color w:val="0F4761"/>
      <w:sz w:val="28"/>
      <w:szCs w:val="28"/>
    </w:rPr>
  </w:style>
  <w:style w:type="character" w:customStyle="1" w:styleId="Titre4Car">
    <w:name w:val="Titre 4 Car"/>
    <w:basedOn w:val="Policepardfaut"/>
    <w:rPr>
      <w:rFonts w:eastAsia="Times New Roman" w:cs="Times New Roman"/>
      <w:i/>
      <w:iCs/>
      <w:color w:val="0F4761"/>
    </w:rPr>
  </w:style>
  <w:style w:type="character" w:customStyle="1" w:styleId="Titre5Car">
    <w:name w:val="Titre 5 Car"/>
    <w:basedOn w:val="Policepardfaut"/>
    <w:rPr>
      <w:rFonts w:eastAsia="Times New Roman" w:cs="Times New Roman"/>
      <w:color w:val="0F4761"/>
    </w:rPr>
  </w:style>
  <w:style w:type="character" w:customStyle="1" w:styleId="Titre6Car">
    <w:name w:val="Titre 6 Car"/>
    <w:basedOn w:val="Policepardfaut"/>
    <w:rPr>
      <w:rFonts w:eastAsia="Times New Roman" w:cs="Times New Roman"/>
      <w:i/>
      <w:iCs/>
      <w:color w:val="595959"/>
    </w:rPr>
  </w:style>
  <w:style w:type="character" w:customStyle="1" w:styleId="Titre7Car">
    <w:name w:val="Titre 7 Car"/>
    <w:basedOn w:val="Policepardfaut"/>
    <w:rPr>
      <w:rFonts w:eastAsia="Times New Roman" w:cs="Times New Roman"/>
      <w:color w:val="595959"/>
    </w:rPr>
  </w:style>
  <w:style w:type="character" w:customStyle="1" w:styleId="Titre8Car">
    <w:name w:val="Titre 8 Car"/>
    <w:basedOn w:val="Policepardfaut"/>
    <w:rPr>
      <w:rFonts w:eastAsia="Times New Roman" w:cs="Times New Roman"/>
      <w:i/>
      <w:iCs/>
      <w:color w:val="272727"/>
    </w:rPr>
  </w:style>
  <w:style w:type="character" w:customStyle="1" w:styleId="Titre9Car">
    <w:name w:val="Titre 9 Car"/>
    <w:basedOn w:val="Policepardfaut"/>
    <w:rPr>
      <w:rFonts w:eastAsia="Times New Roman" w:cs="Times New Roman"/>
      <w:color w:val="272727"/>
    </w:rPr>
  </w:style>
  <w:style w:type="paragraph" w:styleId="Titr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reCar">
    <w:name w:val="Titre Car"/>
    <w:basedOn w:val="Policepardfau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ous-titr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ous-titreCar">
    <w:name w:val="Sous-titre Car"/>
    <w:basedOn w:val="Policepardfaut"/>
    <w:rPr>
      <w:rFonts w:eastAsia="Times New Roman" w:cs="Times New Roman"/>
      <w:color w:val="595959"/>
      <w:spacing w:val="15"/>
      <w:sz w:val="28"/>
      <w:szCs w:val="28"/>
    </w:rPr>
  </w:style>
  <w:style w:type="paragraph" w:styleId="Citation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CitationCar">
    <w:name w:val="Citation Car"/>
    <w:basedOn w:val="Policepardfaut"/>
    <w:rPr>
      <w:i/>
      <w:iCs/>
      <w:color w:val="404040"/>
    </w:rPr>
  </w:style>
  <w:style w:type="paragraph" w:styleId="Paragraphedeliste">
    <w:name w:val="List Paragraph"/>
    <w:basedOn w:val="Normal"/>
    <w:pPr>
      <w:ind w:left="720"/>
      <w:contextualSpacing/>
    </w:pPr>
  </w:style>
  <w:style w:type="character" w:styleId="Accentuationintense">
    <w:name w:val="Intense Emphasis"/>
    <w:basedOn w:val="Policepardfaut"/>
    <w:rPr>
      <w:i/>
      <w:iCs/>
      <w:color w:val="0F4761"/>
    </w:rPr>
  </w:style>
  <w:style w:type="paragraph" w:styleId="Citationintens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itationintenseCar">
    <w:name w:val="Citation intense Car"/>
    <w:basedOn w:val="Policepardfaut"/>
    <w:rPr>
      <w:i/>
      <w:iCs/>
      <w:color w:val="0F4761"/>
    </w:rPr>
  </w:style>
  <w:style w:type="character" w:styleId="Rfrenceintense">
    <w:name w:val="Intense Reference"/>
    <w:basedOn w:val="Policepardfau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Mereo</dc:creator>
  <dc:description/>
  <cp:lastModifiedBy>Nino Mereo</cp:lastModifiedBy>
  <cp:revision>2</cp:revision>
  <dcterms:created xsi:type="dcterms:W3CDTF">2025-01-19T18:39:00Z</dcterms:created>
  <dcterms:modified xsi:type="dcterms:W3CDTF">2025-01-19T18:39:00Z</dcterms:modified>
</cp:coreProperties>
</file>